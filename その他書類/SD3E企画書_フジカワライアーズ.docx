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614C8" w:rsidR="00241993" w:rsidP="526E9B71" w:rsidRDefault="00044455" w14:paraId="04406EB8" w14:textId="6B8BE297">
      <w:pPr>
        <w:jc w:val="center"/>
        <w:rPr>
          <w:rFonts w:ascii="UD デジタル 教科書体 NP-R" w:eastAsia="UD デジタル 教科書体 NP-R"/>
          <w:sz w:val="40"/>
          <w:szCs w:val="40"/>
        </w:rPr>
      </w:pPr>
      <w:r w:rsidRPr="526E9B71" w:rsidR="00044455">
        <w:rPr>
          <w:rFonts w:ascii="UD デジタル 教科書体 NP-R" w:eastAsia="UD デジタル 教科書体 NP-R"/>
          <w:sz w:val="40"/>
          <w:szCs w:val="40"/>
        </w:rPr>
        <w:t>Bavar</w:t>
      </w:r>
      <w:r w:rsidRPr="526E9B71" w:rsidR="5D8FE4D3">
        <w:rPr>
          <w:rFonts w:ascii="UD デジタル 教科書体 NP-R" w:eastAsia="UD デジタル 教科書体 NP-R"/>
          <w:sz w:val="40"/>
          <w:szCs w:val="40"/>
        </w:rPr>
        <w:t>d</w:t>
      </w:r>
      <w:r w:rsidRPr="526E9B71" w:rsidR="00044455">
        <w:rPr>
          <w:rFonts w:ascii="UD デジタル 教科書体 NP-R" w:eastAsia="UD デジタル 教科書体 NP-R"/>
          <w:sz w:val="40"/>
          <w:szCs w:val="40"/>
        </w:rPr>
        <w:t>Phot</w:t>
      </w:r>
      <w:r w:rsidRPr="526E9B71" w:rsidR="42F8442D">
        <w:rPr>
          <w:rFonts w:ascii="UD デジタル 教科書体 NP-R" w:eastAsia="UD デジタル 教科書体 NP-R"/>
          <w:sz w:val="40"/>
          <w:szCs w:val="40"/>
        </w:rPr>
        <w:t>o</w:t>
      </w:r>
      <w:r w:rsidRPr="526E9B71" w:rsidR="00044455">
        <w:rPr>
          <w:rFonts w:ascii="UD デジタル 教科書体 NP-R" w:eastAsia="UD デジタル 教科書体 NP-R"/>
          <w:sz w:val="40"/>
          <w:szCs w:val="40"/>
        </w:rPr>
        <w:t>s</w:t>
      </w:r>
      <w:r w:rsidRPr="526E9B71" w:rsidR="00E614C8">
        <w:rPr>
          <w:rFonts w:ascii="UD デジタル 教科書体 NP-R" w:eastAsia="UD デジタル 教科書体 NP-R"/>
          <w:sz w:val="40"/>
          <w:szCs w:val="40"/>
        </w:rPr>
        <w:t>企画書</w:t>
      </w:r>
    </w:p>
    <w:p w:rsidRPr="00E614C8" w:rsidR="00E614C8" w:rsidP="00E614C8" w:rsidRDefault="00E614C8" w14:paraId="36E43BDF" w14:textId="77777777">
      <w:pPr>
        <w:jc w:val="right"/>
        <w:rPr>
          <w:rFonts w:ascii="UD デジタル 教科書体 NP-R" w:eastAsia="UD デジタル 教科書体 NP-R"/>
        </w:rPr>
      </w:pPr>
      <w:r w:rsidRPr="00E614C8">
        <w:rPr>
          <w:rFonts w:hint="eastAsia" w:ascii="UD デジタル 教科書体 NP-R" w:eastAsia="UD デジタル 教科書体 NP-R"/>
        </w:rPr>
        <w:t>202</w:t>
      </w:r>
      <w:r w:rsidR="004559DC">
        <w:rPr>
          <w:rFonts w:hint="eastAsia" w:ascii="UD デジタル 教科書体 NP-R" w:eastAsia="UD デジタル 教科書体 NP-R"/>
        </w:rPr>
        <w:t>4</w:t>
      </w:r>
      <w:r w:rsidRPr="00E614C8">
        <w:rPr>
          <w:rFonts w:hint="eastAsia" w:ascii="UD デジタル 教科書体 NP-R" w:eastAsia="UD デジタル 教科書体 NP-R"/>
        </w:rPr>
        <w:t>年4月</w:t>
      </w:r>
      <w:r w:rsidR="004559DC">
        <w:rPr>
          <w:rFonts w:ascii="UD デジタル 教科書体 NP-R" w:eastAsia="UD デジタル 教科書体 NP-R"/>
        </w:rPr>
        <w:t>XX</w:t>
      </w:r>
      <w:r w:rsidRPr="00E614C8">
        <w:rPr>
          <w:rFonts w:hint="eastAsia" w:ascii="UD デジタル 教科書体 NP-R" w:eastAsia="UD デジタル 教科書体 NP-R"/>
        </w:rPr>
        <w:t>日</w:t>
      </w:r>
    </w:p>
    <w:tbl>
      <w:tblPr>
        <w:tblStyle w:val="a4"/>
        <w:tblW w:w="0" w:type="auto"/>
        <w:tblLook w:val="04A0" w:firstRow="1" w:lastRow="0" w:firstColumn="1" w:lastColumn="0" w:noHBand="0" w:noVBand="1"/>
      </w:tblPr>
      <w:tblGrid>
        <w:gridCol w:w="1361"/>
        <w:gridCol w:w="8267"/>
      </w:tblGrid>
      <w:tr w:rsidR="00E614C8" w:rsidTr="40CE466E" w14:paraId="338E9810" w14:textId="77777777">
        <w:tc>
          <w:tcPr>
            <w:tcW w:w="1384" w:type="dxa"/>
          </w:tcPr>
          <w:p w:rsidR="00E614C8" w:rsidP="00E614C8" w:rsidRDefault="00E614C8" w14:paraId="6CD9A83C" w14:textId="77777777">
            <w:pPr>
              <w:rPr>
                <w:rFonts w:ascii="UD デジタル 教科書体 NP-R" w:eastAsia="UD デジタル 教科書体 NP-R"/>
              </w:rPr>
            </w:pPr>
            <w:r>
              <w:rPr>
                <w:rFonts w:hint="eastAsia" w:ascii="UD デジタル 教科書体 NP-R" w:eastAsia="UD デジタル 教科書体 NP-R"/>
              </w:rPr>
              <w:t>チーム名</w:t>
            </w:r>
          </w:p>
        </w:tc>
        <w:tc>
          <w:tcPr>
            <w:tcW w:w="8452" w:type="dxa"/>
          </w:tcPr>
          <w:p w:rsidR="00E614C8" w:rsidP="40CE466E" w:rsidRDefault="47D27E6B" w14:paraId="7517F7E9" w14:textId="61D523D0">
            <w:pPr>
              <w:rPr>
                <w:rFonts w:ascii="UD デジタル 教科書体 NP-R" w:eastAsia="UD デジタル 教科書体 NP-R"/>
              </w:rPr>
            </w:pPr>
            <w:r w:rsidRPr="40CE466E">
              <w:rPr>
                <w:rFonts w:ascii="UD デジタル 教科書体 NP-R" w:eastAsia="UD デジタル 教科書体 NP-R"/>
              </w:rPr>
              <w:t>フジカワライアーズ</w:t>
            </w:r>
            <w:r w:rsidRPr="40CE466E" w:rsidR="46661423">
              <w:rPr>
                <w:rFonts w:ascii="UD デジタル 教科書体 NP-R" w:eastAsia="UD デジタル 教科書体 NP-R"/>
              </w:rPr>
              <w:t>（仮</w:t>
            </w:r>
          </w:p>
        </w:tc>
      </w:tr>
      <w:tr w:rsidR="00E614C8" w:rsidTr="40CE466E" w14:paraId="36CFC56C" w14:textId="77777777">
        <w:tc>
          <w:tcPr>
            <w:tcW w:w="1384" w:type="dxa"/>
          </w:tcPr>
          <w:p w:rsidR="00E614C8" w:rsidP="00E614C8" w:rsidRDefault="00E614C8" w14:paraId="006C5F61" w14:textId="77777777">
            <w:pPr>
              <w:rPr>
                <w:rFonts w:ascii="UD デジタル 教科書体 NP-R" w:eastAsia="UD デジタル 教科書体 NP-R"/>
              </w:rPr>
            </w:pPr>
            <w:r>
              <w:rPr>
                <w:rFonts w:hint="eastAsia" w:ascii="UD デジタル 教科書体 NP-R" w:eastAsia="UD デジタル 教科書体 NP-R"/>
              </w:rPr>
              <w:t>メンバ</w:t>
            </w:r>
          </w:p>
        </w:tc>
        <w:tc>
          <w:tcPr>
            <w:tcW w:w="8452" w:type="dxa"/>
          </w:tcPr>
          <w:p w:rsidR="00E614C8" w:rsidP="00E614C8" w:rsidRDefault="00E614C8" w14:paraId="5893BD3D" w14:textId="2029827A">
            <w:pPr>
              <w:rPr>
                <w:rFonts w:ascii="UD デジタル 教科書体 NP-R" w:eastAsia="UD デジタル 教科書体 NP-R"/>
              </w:rPr>
            </w:pPr>
            <w:r>
              <w:rPr>
                <w:rFonts w:hint="eastAsia" w:ascii="UD デジタル 教科書体 NP-R" w:eastAsia="UD デジタル 教科書体 NP-R"/>
              </w:rPr>
              <w:t>（L）</w:t>
            </w:r>
            <w:r w:rsidR="00893A39">
              <w:rPr>
                <w:rFonts w:hint="eastAsia" w:ascii="UD デジタル 教科書体 NP-R" w:eastAsia="UD デジタル 教科書体 NP-R"/>
              </w:rPr>
              <w:t>栗原渉宇</w:t>
            </w:r>
            <w:r>
              <w:rPr>
                <w:rFonts w:hint="eastAsia" w:ascii="UD デジタル 教科書体 NP-R" w:eastAsia="UD デジタル 教科書体 NP-R"/>
              </w:rPr>
              <w:t xml:space="preserve">　、</w:t>
            </w:r>
            <w:r w:rsidR="00CC1D40">
              <w:rPr>
                <w:rFonts w:hint="eastAsia" w:ascii="UD デジタル 教科書体 NP-R" w:eastAsia="UD デジタル 教科書体 NP-R"/>
              </w:rPr>
              <w:t>(S)</w:t>
            </w:r>
            <w:r w:rsidR="00893A39">
              <w:rPr>
                <w:rFonts w:hint="eastAsia" w:ascii="UD デジタル 教科書体 NP-R" w:eastAsia="UD デジタル 教科書体 NP-R"/>
              </w:rPr>
              <w:t>浅井友樹</w:t>
            </w:r>
            <w:r>
              <w:rPr>
                <w:rFonts w:hint="eastAsia" w:ascii="UD デジタル 教科書体 NP-R" w:eastAsia="UD デジタル 教科書体 NP-R"/>
              </w:rPr>
              <w:t xml:space="preserve">　、</w:t>
            </w:r>
            <w:r w:rsidR="00893A39">
              <w:rPr>
                <w:rFonts w:hint="eastAsia" w:ascii="UD デジタル 教科書体 NP-R" w:eastAsia="UD デジタル 教科書体 NP-R"/>
              </w:rPr>
              <w:t xml:space="preserve">倉富広輝　</w:t>
            </w:r>
            <w:r>
              <w:rPr>
                <w:rFonts w:hint="eastAsia" w:ascii="UD デジタル 教科書体 NP-R" w:eastAsia="UD デジタル 教科書体 NP-R"/>
              </w:rPr>
              <w:t>、</w:t>
            </w:r>
            <w:r w:rsidR="00893A39">
              <w:rPr>
                <w:rFonts w:hint="eastAsia" w:ascii="UD デジタル 教科書体 NP-R" w:eastAsia="UD デジタル 教科書体 NP-R"/>
              </w:rPr>
              <w:t>福永</w:t>
            </w:r>
            <w:r w:rsidRPr="000B2C6E" w:rsidR="000B2C6E">
              <w:rPr>
                <w:rFonts w:hint="eastAsia" w:ascii="UD デジタル 教科書体 NP-R" w:eastAsia="UD デジタル 教科書体 NP-R"/>
              </w:rPr>
              <w:t>莉李花</w:t>
            </w:r>
            <w:r w:rsidR="00893A39">
              <w:rPr>
                <w:rFonts w:hint="eastAsia" w:ascii="UD デジタル 教科書体 NP-R" w:eastAsia="UD デジタル 教科書体 NP-R"/>
              </w:rPr>
              <w:t>、大西</w:t>
            </w:r>
            <w:r w:rsidRPr="000B2C6E" w:rsidR="000B2C6E">
              <w:rPr>
                <w:rFonts w:hint="eastAsia" w:ascii="UD デジタル 教科書体 NP-R" w:eastAsia="UD デジタル 教科書体 NP-R"/>
              </w:rPr>
              <w:t>柊也</w:t>
            </w:r>
            <w:r w:rsidR="00893A39">
              <w:rPr>
                <w:rFonts w:hint="eastAsia" w:ascii="UD デジタル 教科書体 NP-R" w:eastAsia="UD デジタル 教科書体 NP-R"/>
              </w:rPr>
              <w:t>、藤川</w:t>
            </w:r>
            <w:r w:rsidRPr="000B2C6E" w:rsidR="000B2C6E">
              <w:rPr>
                <w:rFonts w:hint="eastAsia" w:ascii="UD デジタル 教科書体 NP-R" w:eastAsia="UD デジタル 教科書体 NP-R"/>
              </w:rPr>
              <w:t>輝也</w:t>
            </w:r>
          </w:p>
        </w:tc>
      </w:tr>
      <w:tr w:rsidR="00E614C8" w:rsidTr="40CE466E" w14:paraId="648C63A0" w14:textId="77777777">
        <w:tc>
          <w:tcPr>
            <w:tcW w:w="1384" w:type="dxa"/>
          </w:tcPr>
          <w:p w:rsidR="00E614C8" w:rsidP="00E614C8" w:rsidRDefault="00E614C8" w14:paraId="5BD593A1" w14:textId="77777777">
            <w:pPr>
              <w:rPr>
                <w:rFonts w:ascii="UD デジタル 教科書体 NP-R" w:eastAsia="UD デジタル 教科書体 NP-R"/>
              </w:rPr>
            </w:pPr>
            <w:r>
              <w:rPr>
                <w:rFonts w:hint="eastAsia" w:ascii="UD デジタル 教科書体 NP-R" w:eastAsia="UD デジタル 教科書体 NP-R"/>
              </w:rPr>
              <w:t>チームの目的</w:t>
            </w:r>
          </w:p>
        </w:tc>
        <w:tc>
          <w:tcPr>
            <w:tcW w:w="8452" w:type="dxa"/>
          </w:tcPr>
          <w:p w:rsidR="00E614C8" w:rsidP="00E614C8" w:rsidRDefault="000B2C6E" w14:paraId="2B8D67B3" w14:textId="7618BF9D">
            <w:pPr>
              <w:rPr>
                <w:rFonts w:ascii="UD デジタル 教科書体 NP-R" w:eastAsia="UD デジタル 教科書体 NP-R"/>
              </w:rPr>
            </w:pPr>
            <w:r>
              <w:rPr>
                <w:rFonts w:hint="eastAsia" w:ascii="UD デジタル 教科書体 NP-R" w:eastAsia="UD デジタル 教科書体 NP-R"/>
              </w:rPr>
              <w:t>タスクが一人に偏りすぎないように協力して開発を行う。</w:t>
            </w:r>
          </w:p>
          <w:p w:rsidR="00797684" w:rsidP="00E614C8" w:rsidRDefault="000B2C6E" w14:paraId="6ACFFA31" w14:textId="1F61FB8B">
            <w:pPr>
              <w:rPr>
                <w:rFonts w:ascii="UD デジタル 教科書体 NP-R" w:eastAsia="UD デジタル 教科書体 NP-R"/>
              </w:rPr>
            </w:pPr>
            <w:r>
              <w:rPr>
                <w:rFonts w:hint="eastAsia" w:ascii="UD デジタル 教科書体 NP-R" w:eastAsia="UD デジタル 教科書体 NP-R"/>
              </w:rPr>
              <w:t>進捗など</w:t>
            </w:r>
            <w:r w:rsidR="001656E9">
              <w:rPr>
                <w:rFonts w:hint="eastAsia" w:ascii="UD デジタル 教科書体 NP-R" w:eastAsia="UD デジタル 教科書体 NP-R"/>
              </w:rPr>
              <w:t>報連相</w:t>
            </w:r>
            <w:r>
              <w:rPr>
                <w:rFonts w:hint="eastAsia" w:ascii="UD デジタル 教科書体 NP-R" w:eastAsia="UD デジタル 教科書体 NP-R"/>
              </w:rPr>
              <w:t>を大切しチームとしての完成度を上げる。</w:t>
            </w:r>
          </w:p>
          <w:p w:rsidR="00797684" w:rsidP="00E614C8" w:rsidRDefault="000B2C6E" w14:paraId="47BE2488" w14:textId="2CFCC032">
            <w:pPr>
              <w:rPr>
                <w:rFonts w:ascii="UD デジタル 教科書体 NP-R" w:eastAsia="UD デジタル 教科書体 NP-R"/>
              </w:rPr>
            </w:pPr>
            <w:r>
              <w:rPr>
                <w:rFonts w:hint="eastAsia" w:ascii="UD デジタル 教科書体 NP-R" w:eastAsia="UD デジタル 教科書体 NP-R"/>
              </w:rPr>
              <w:t>スケジュールに余裕が持てるよう</w:t>
            </w:r>
            <w:r w:rsidR="00D176E6">
              <w:rPr>
                <w:rFonts w:hint="eastAsia" w:ascii="UD デジタル 教科書体 NP-R" w:eastAsia="UD デジタル 教科書体 NP-R"/>
              </w:rPr>
              <w:t>一人一人がやるべきことに責任をもって開発を行う。</w:t>
            </w:r>
          </w:p>
        </w:tc>
      </w:tr>
    </w:tbl>
    <w:p w:rsidR="00E614C8" w:rsidP="00E614C8" w:rsidRDefault="00E614C8" w14:paraId="78D6D261" w14:textId="77777777">
      <w:pPr>
        <w:rPr>
          <w:rFonts w:ascii="UD デジタル 教科書体 NP-R" w:eastAsia="UD デジタル 教科書体 NP-R"/>
        </w:rPr>
      </w:pPr>
    </w:p>
    <w:tbl>
      <w:tblPr>
        <w:tblStyle w:val="a4"/>
        <w:tblW w:w="0" w:type="auto"/>
        <w:tblLook w:val="04A0" w:firstRow="1" w:lastRow="0" w:firstColumn="1" w:lastColumn="0" w:noHBand="0" w:noVBand="1"/>
      </w:tblPr>
      <w:tblGrid>
        <w:gridCol w:w="1354"/>
        <w:gridCol w:w="8274"/>
      </w:tblGrid>
      <w:tr w:rsidR="00E614C8" w:rsidTr="1FEC3263" w14:paraId="250B0E5F" w14:textId="77777777">
        <w:tc>
          <w:tcPr>
            <w:tcW w:w="1384" w:type="dxa"/>
            <w:tcMar/>
          </w:tcPr>
          <w:p w:rsidR="00E614C8" w:rsidP="00E614C8" w:rsidRDefault="00E614C8" w14:paraId="6451CA99" w14:textId="77777777">
            <w:pPr>
              <w:rPr>
                <w:rFonts w:ascii="UD デジタル 教科書体 NP-R" w:eastAsia="UD デジタル 教科書体 NP-R"/>
              </w:rPr>
            </w:pPr>
            <w:r>
              <w:rPr>
                <w:rFonts w:hint="eastAsia" w:ascii="UD デジタル 教科書体 NP-R" w:eastAsia="UD デジタル 教科書体 NP-R"/>
              </w:rPr>
              <w:t>企画名</w:t>
            </w:r>
          </w:p>
        </w:tc>
        <w:tc>
          <w:tcPr>
            <w:tcW w:w="8452" w:type="dxa"/>
            <w:tcMar/>
          </w:tcPr>
          <w:p w:rsidR="00E614C8" w:rsidP="00E614C8" w:rsidRDefault="00044455" w14:paraId="30D6370F" w14:textId="151AFF99">
            <w:pPr>
              <w:rPr>
                <w:rFonts w:ascii="UD デジタル 教科書体 NP-R" w:eastAsia="UD デジタル 教科書体 NP-R"/>
              </w:rPr>
            </w:pPr>
            <w:r w:rsidRPr="526E9B71" w:rsidR="00044455">
              <w:rPr>
                <w:rFonts w:ascii="UD デジタル 教科書体 NP-R" w:eastAsia="UD デジタル 教科書体 NP-R"/>
                <w:sz w:val="40"/>
                <w:szCs w:val="40"/>
              </w:rPr>
              <w:t>Bava</w:t>
            </w:r>
            <w:r w:rsidRPr="526E9B71" w:rsidR="53B3D190">
              <w:rPr>
                <w:rFonts w:ascii="UD デジタル 教科書体 NP-R" w:eastAsia="UD デジタル 教科書体 NP-R"/>
                <w:sz w:val="40"/>
                <w:szCs w:val="40"/>
              </w:rPr>
              <w:t>rd</w:t>
            </w:r>
            <w:r w:rsidRPr="526E9B71" w:rsidR="00044455">
              <w:rPr>
                <w:rFonts w:ascii="UD デジタル 教科書体 NP-R" w:eastAsia="UD デジタル 教科書体 NP-R"/>
                <w:sz w:val="40"/>
                <w:szCs w:val="40"/>
              </w:rPr>
              <w:t>Phot</w:t>
            </w:r>
            <w:r w:rsidRPr="526E9B71" w:rsidR="3B9B58DC">
              <w:rPr>
                <w:rFonts w:ascii="UD デジタル 教科書体 NP-R" w:eastAsia="UD デジタル 教科書体 NP-R"/>
                <w:sz w:val="40"/>
                <w:szCs w:val="40"/>
              </w:rPr>
              <w:t>o</w:t>
            </w:r>
            <w:r w:rsidRPr="526E9B71" w:rsidR="00044455">
              <w:rPr>
                <w:rFonts w:ascii="UD デジタル 教科書体 NP-R" w:eastAsia="UD デジタル 教科書体 NP-R"/>
                <w:sz w:val="40"/>
                <w:szCs w:val="40"/>
              </w:rPr>
              <w:t>s</w:t>
            </w:r>
          </w:p>
        </w:tc>
      </w:tr>
      <w:tr w:rsidR="00E614C8" w:rsidTr="1FEC3263" w14:paraId="66272EF6" w14:textId="77777777">
        <w:tc>
          <w:tcPr>
            <w:tcW w:w="1384" w:type="dxa"/>
            <w:tcMar/>
          </w:tcPr>
          <w:p w:rsidR="00E614C8" w:rsidP="00E614C8" w:rsidRDefault="00E614C8" w14:paraId="343316C6" w14:textId="77777777">
            <w:pPr>
              <w:rPr>
                <w:rFonts w:ascii="UD デジタル 教科書体 NP-R" w:eastAsia="UD デジタル 教科書体 NP-R"/>
              </w:rPr>
            </w:pPr>
            <w:r>
              <w:rPr>
                <w:rFonts w:hint="eastAsia" w:ascii="UD デジタル 教科書体 NP-R" w:eastAsia="UD デジタル 教科書体 NP-R"/>
              </w:rPr>
              <w:t>企画目的</w:t>
            </w:r>
          </w:p>
        </w:tc>
        <w:tc>
          <w:tcPr>
            <w:tcW w:w="8452" w:type="dxa"/>
            <w:tcMar/>
          </w:tcPr>
          <w:p w:rsidR="00797684" w:rsidP="00E614C8" w:rsidRDefault="00797684" w14:paraId="63AFB106" w14:textId="1ED2BBC7">
            <w:pPr>
              <w:rPr>
                <w:rFonts w:ascii="UD デジタル 教科書体 NP-R" w:eastAsia="UD デジタル 教科書体 NP-R"/>
              </w:rPr>
            </w:pPr>
            <w:r w:rsidRPr="1FEC3263" w:rsidR="5136DD3A">
              <w:rPr>
                <w:rFonts w:ascii="UD デジタル 教科書体 NP-R" w:eastAsia="UD デジタル 教科書体 NP-R"/>
              </w:rPr>
              <w:t>インスタグラムと位置情報共有アプリとの融合を図る。</w:t>
            </w:r>
          </w:p>
        </w:tc>
      </w:tr>
      <w:tr w:rsidR="00E614C8" w:rsidTr="1FEC3263" w14:paraId="12300CF0" w14:textId="77777777">
        <w:tc>
          <w:tcPr>
            <w:tcW w:w="1384" w:type="dxa"/>
            <w:tcMar/>
          </w:tcPr>
          <w:p w:rsidR="00E614C8" w:rsidP="00E614C8" w:rsidRDefault="00E614C8" w14:paraId="08416FE8" w14:textId="77777777">
            <w:pPr>
              <w:rPr>
                <w:rFonts w:ascii="UD デジタル 教科書体 NP-R" w:eastAsia="UD デジタル 教科書体 NP-R"/>
              </w:rPr>
            </w:pPr>
            <w:r>
              <w:rPr>
                <w:rFonts w:hint="eastAsia" w:ascii="UD デジタル 教科書体 NP-R" w:eastAsia="UD デジタル 教科書体 NP-R"/>
              </w:rPr>
              <w:t>企画概要</w:t>
            </w:r>
          </w:p>
        </w:tc>
        <w:tc>
          <w:tcPr>
            <w:tcW w:w="8452" w:type="dxa"/>
            <w:tcMar/>
          </w:tcPr>
          <w:p w:rsidR="00797684" w:rsidP="1FEC3263" w:rsidRDefault="000F3DAC" w14:paraId="55739BF6" w14:textId="7048C117">
            <w:pPr>
              <w:rPr>
                <w:rFonts w:ascii="UD デジタル 教科書体 NP-R" w:eastAsia="UD デジタル 教科書体 NP-R"/>
              </w:rPr>
            </w:pPr>
            <w:r w:rsidRPr="1FEC3263" w:rsidR="223AFB81">
              <w:rPr>
                <w:rFonts w:ascii="UD デジタル 教科書体 NP-R" w:eastAsia="UD デジタル 教科書体 NP-R"/>
              </w:rPr>
              <w:t>インスタグラムのような写真を投稿したりできるSNSの中に位置情報共有機能やチャット機能をつけることでより親しい友達との関係値をサポートできるアプリを作る。</w:t>
            </w:r>
          </w:p>
          <w:p w:rsidR="00797684" w:rsidP="1FEC3263" w:rsidRDefault="000F3DAC" w14:paraId="2445508E" w14:textId="71829178">
            <w:pPr>
              <w:pStyle w:val="a"/>
              <w:rPr>
                <w:rFonts w:ascii="UD デジタル 教科書体 NP-R" w:eastAsia="UD デジタル 教科書体 NP-R"/>
              </w:rPr>
            </w:pPr>
          </w:p>
        </w:tc>
      </w:tr>
    </w:tbl>
    <w:p w:rsidR="00E614C8" w:rsidP="00E614C8" w:rsidRDefault="00E614C8" w14:paraId="586D1340" w14:textId="77777777">
      <w:pPr>
        <w:rPr>
          <w:rFonts w:ascii="UD デジタル 教科書体 NP-R" w:eastAsia="UD デジタル 教科書体 NP-R"/>
        </w:rPr>
      </w:pPr>
    </w:p>
    <w:tbl>
      <w:tblPr>
        <w:tblStyle w:val="a4"/>
        <w:tblW w:w="0" w:type="auto"/>
        <w:tblLook w:val="04A0" w:firstRow="1" w:lastRow="0" w:firstColumn="1" w:lastColumn="0" w:noHBand="0" w:noVBand="1"/>
      </w:tblPr>
      <w:tblGrid>
        <w:gridCol w:w="1361"/>
        <w:gridCol w:w="8267"/>
      </w:tblGrid>
      <w:tr w:rsidR="00E614C8" w:rsidTr="2CFC9926" w14:paraId="6E1E4A8F" w14:textId="77777777">
        <w:trPr>
          <w:trHeight w:val="300"/>
        </w:trPr>
        <w:tc>
          <w:tcPr>
            <w:tcW w:w="1384" w:type="dxa"/>
            <w:tcMar/>
          </w:tcPr>
          <w:p w:rsidR="00E614C8" w:rsidP="00E614C8" w:rsidRDefault="00E614C8" w14:paraId="6B8863B3" w14:textId="77777777">
            <w:pPr>
              <w:rPr>
                <w:rFonts w:ascii="UD デジタル 教科書体 NP-R" w:eastAsia="UD デジタル 教科書体 NP-R"/>
              </w:rPr>
            </w:pPr>
            <w:r>
              <w:rPr>
                <w:rFonts w:hint="eastAsia" w:ascii="UD デジタル 教科書体 NP-R" w:eastAsia="UD デジタル 教科書体 NP-R"/>
              </w:rPr>
              <w:t>機能概要</w:t>
            </w:r>
          </w:p>
        </w:tc>
        <w:tc>
          <w:tcPr>
            <w:tcW w:w="8452" w:type="dxa"/>
            <w:tcMar/>
          </w:tcPr>
          <w:p w:rsidRPr="000F3DAC" w:rsidR="00360951" w:rsidP="000F3DAC" w:rsidRDefault="00360951" w14:paraId="1DD3A56D" w14:textId="432E1434">
            <w:pPr>
              <w:pStyle w:val="Web"/>
            </w:pPr>
            <w:r w:rsidR="15BE26AE">
              <w:rPr/>
              <w:t>位置情報</w:t>
            </w:r>
            <w:r w:rsidR="276C83D2">
              <w:rPr/>
              <w:t>共</w:t>
            </w:r>
            <w:r w:rsidR="51DA782A">
              <w:rPr/>
              <w:t>有機能</w:t>
            </w:r>
            <w:r w:rsidR="43CD8360">
              <w:rPr/>
              <w:t>(</w:t>
            </w:r>
            <w:r w:rsidR="0485C292">
              <w:rPr/>
              <w:t>本人に制限をつける機能をつける</w:t>
            </w:r>
            <w:r w:rsidR="43CD8360">
              <w:rPr/>
              <w:t>)</w:t>
            </w:r>
          </w:p>
          <w:p w:rsidRPr="000F3DAC" w:rsidR="00360951" w:rsidP="1FEC3263" w:rsidRDefault="00360951" w14:paraId="5A0D6D45" w14:textId="0E0A47D4">
            <w:pPr>
              <w:pStyle w:val="Web"/>
            </w:pPr>
            <w:r w:rsidRPr="2CFC9926" w:rsidR="732AB155">
              <w:rPr>
                <w:lang w:val="en-US"/>
              </w:rPr>
              <w:t>グループ機能</w:t>
            </w:r>
            <w:r w:rsidRPr="2CFC9926" w:rsidR="732AB155">
              <w:rPr>
                <w:lang w:val="en-US"/>
              </w:rPr>
              <w:t>　</w:t>
            </w:r>
            <w:r w:rsidRPr="2CFC9926" w:rsidR="628D97ED">
              <w:rPr>
                <w:lang w:val="en-US"/>
              </w:rPr>
              <w:t>(</w:t>
            </w:r>
            <w:r w:rsidRPr="2CFC9926" w:rsidR="628D97ED">
              <w:rPr>
                <w:lang w:val="en-US"/>
              </w:rPr>
              <w:t>チャット</w:t>
            </w:r>
            <w:r w:rsidRPr="2CFC9926" w:rsidR="28018C20">
              <w:rPr>
                <w:lang w:val="en-US"/>
              </w:rPr>
              <w:t>？</w:t>
            </w:r>
            <w:r w:rsidRPr="2CFC9926" w:rsidR="628D97ED">
              <w:rPr>
                <w:lang w:val="en-US"/>
              </w:rPr>
              <w:t>)</w:t>
            </w:r>
          </w:p>
          <w:p w:rsidRPr="000F3DAC" w:rsidR="00360951" w:rsidP="1FEC3263" w:rsidRDefault="00360951" w14:paraId="5296D3F0" w14:textId="748B133A">
            <w:pPr>
              <w:pStyle w:val="Web"/>
              <w:rPr>
                <w:rStyle w:val="ui-provider"/>
              </w:rPr>
            </w:pPr>
            <w:r w:rsidR="51DA782A">
              <w:rPr/>
              <w:t>お気に入り機能</w:t>
            </w:r>
            <w:r w:rsidR="51DA782A">
              <w:rPr/>
              <w:t>　</w:t>
            </w:r>
          </w:p>
          <w:p w:rsidRPr="000F3DAC" w:rsidR="00360951" w:rsidP="1FEC3263" w:rsidRDefault="00360951" w14:paraId="6EFC41A5" w14:textId="63520D85">
            <w:pPr>
              <w:pStyle w:val="Web"/>
              <w:rPr>
                <w:rStyle w:val="ui-provider"/>
              </w:rPr>
            </w:pPr>
            <w:r w:rsidRPr="1FEC3263" w:rsidR="51DA782A">
              <w:rPr>
                <w:rStyle w:val="ui-provider"/>
              </w:rPr>
              <w:t>ユーザー</w:t>
            </w:r>
            <w:r>
              <w:br/>
            </w:r>
            <w:r w:rsidRPr="1FEC3263" w:rsidR="51DA782A">
              <w:rPr>
                <w:rStyle w:val="ui-provider"/>
              </w:rPr>
              <w:t>フォロー</w:t>
            </w:r>
            <w:r w:rsidRPr="1FEC3263" w:rsidR="51DA782A">
              <w:rPr>
                <w:rStyle w:val="ui-provider"/>
              </w:rPr>
              <w:t>　</w:t>
            </w:r>
          </w:p>
          <w:p w:rsidRPr="000F3DAC" w:rsidR="00360951" w:rsidP="1FEC3263" w:rsidRDefault="00360951" w14:paraId="32E4B018" w14:textId="28D0285E">
            <w:pPr>
              <w:pStyle w:val="Web"/>
              <w:rPr>
                <w:rStyle w:val="ui-provider"/>
              </w:rPr>
            </w:pPr>
            <w:r w:rsidRPr="1FEC3263" w:rsidR="51DA782A">
              <w:rPr>
                <w:rStyle w:val="ui-provider"/>
              </w:rPr>
              <w:t>フォロワー</w:t>
            </w:r>
            <w:r w:rsidRPr="1FEC3263" w:rsidR="51DA782A">
              <w:rPr>
                <w:rStyle w:val="ui-provider"/>
              </w:rPr>
              <w:t>　</w:t>
            </w:r>
          </w:p>
          <w:p w:rsidRPr="000F3DAC" w:rsidR="00360951" w:rsidP="1FEC3263" w:rsidRDefault="00360951" w14:paraId="63222387" w14:textId="09D4F9F1">
            <w:pPr>
              <w:pStyle w:val="Web"/>
              <w:rPr>
                <w:rStyle w:val="ui-provider"/>
              </w:rPr>
            </w:pPr>
            <w:r w:rsidRPr="1FEC3263" w:rsidR="51DA782A">
              <w:rPr>
                <w:rStyle w:val="ui-provider"/>
              </w:rPr>
              <w:t>投稿</w:t>
            </w:r>
            <w:r w:rsidRPr="1FEC3263" w:rsidR="51DA782A">
              <w:rPr>
                <w:rStyle w:val="ui-provider"/>
              </w:rPr>
              <w:t>　</w:t>
            </w:r>
          </w:p>
          <w:p w:rsidRPr="000F3DAC" w:rsidR="00360951" w:rsidP="1FEC3263" w:rsidRDefault="00360951" w14:paraId="10C47FF2" w14:textId="53E69F74">
            <w:pPr>
              <w:pStyle w:val="Web"/>
              <w:rPr>
                <w:rStyle w:val="ui-provider"/>
              </w:rPr>
            </w:pPr>
            <w:r w:rsidRPr="1FEC3263" w:rsidR="51DA782A">
              <w:rPr>
                <w:rStyle w:val="ui-provider"/>
              </w:rPr>
              <w:t>ストーリー</w:t>
            </w:r>
            <w:r w:rsidRPr="1FEC3263" w:rsidR="51DA782A">
              <w:rPr>
                <w:rStyle w:val="ui-provider"/>
              </w:rPr>
              <w:t>　</w:t>
            </w:r>
          </w:p>
          <w:p w:rsidRPr="000F3DAC" w:rsidR="00360951" w:rsidP="1FEC3263" w:rsidRDefault="00360951" w14:paraId="1857C349" w14:textId="47D550EB">
            <w:pPr>
              <w:pStyle w:val="Web"/>
              <w:rPr>
                <w:rStyle w:val="ui-provider"/>
              </w:rPr>
            </w:pPr>
            <w:r w:rsidRPr="1FEC3263" w:rsidR="51DA782A">
              <w:rPr>
                <w:rStyle w:val="ui-provider"/>
              </w:rPr>
              <w:t>コメント</w:t>
            </w:r>
            <w:r w:rsidRPr="1FEC3263" w:rsidR="51DA782A">
              <w:rPr>
                <w:rStyle w:val="ui-provider"/>
              </w:rPr>
              <w:t>　</w:t>
            </w:r>
          </w:p>
          <w:p w:rsidRPr="000F3DAC" w:rsidR="00360951" w:rsidP="1FEC3263" w:rsidRDefault="00360951" w14:paraId="4083B891" w14:textId="79765C20">
            <w:pPr>
              <w:pStyle w:val="Web"/>
              <w:rPr>
                <w:rStyle w:val="ui-provider"/>
              </w:rPr>
            </w:pPr>
            <w:r w:rsidRPr="2CFC9926" w:rsidR="732AB155">
              <w:rPr>
                <w:rStyle w:val="ui-provider"/>
              </w:rPr>
              <w:t>DM</w:t>
            </w:r>
            <w:r w:rsidRPr="2CFC9926" w:rsidR="732AB155">
              <w:rPr>
                <w:rStyle w:val="ui-provider"/>
              </w:rPr>
              <w:t>　</w:t>
            </w:r>
            <w:r w:rsidRPr="2CFC9926" w:rsidR="18E91AF7">
              <w:rPr>
                <w:rStyle w:val="ui-provider"/>
              </w:rPr>
              <w:t>（チャット？）</w:t>
            </w:r>
          </w:p>
          <w:p w:rsidRPr="000F3DAC" w:rsidR="00360951" w:rsidP="1FEC3263" w:rsidRDefault="00360951" w14:paraId="4B15175C" w14:textId="0C57ECE5">
            <w:pPr>
              <w:pStyle w:val="Web"/>
              <w:rPr>
                <w:rStyle w:val="ui-provider"/>
              </w:rPr>
            </w:pPr>
            <w:r w:rsidRPr="1FEC3263" w:rsidR="51DA782A">
              <w:rPr>
                <w:rStyle w:val="ui-provider"/>
              </w:rPr>
              <w:t>いいね</w:t>
            </w:r>
            <w:r w:rsidRPr="1FEC3263" w:rsidR="51DA782A">
              <w:rPr>
                <w:rStyle w:val="ui-provider"/>
              </w:rPr>
              <w:t>　</w:t>
            </w:r>
          </w:p>
          <w:p w:rsidRPr="000F3DAC" w:rsidR="00360951" w:rsidP="1FEC3263" w:rsidRDefault="00360951" w14:paraId="12D17A7F" w14:textId="21E33AA1">
            <w:pPr>
              <w:pStyle w:val="Web"/>
              <w:rPr>
                <w:rStyle w:val="ui-provider"/>
              </w:rPr>
            </w:pPr>
            <w:r w:rsidRPr="1FEC3263" w:rsidR="51DA782A">
              <w:rPr>
                <w:rStyle w:val="ui-provider"/>
              </w:rPr>
              <w:t>ブ</w:t>
            </w:r>
            <w:r w:rsidRPr="1FEC3263" w:rsidR="51DA782A">
              <w:rPr>
                <w:rStyle w:val="ui-provider"/>
              </w:rPr>
              <w:t>ックマーク</w:t>
            </w:r>
            <w:r w:rsidRPr="1FEC3263" w:rsidR="51DA782A">
              <w:rPr>
                <w:rStyle w:val="ui-provider"/>
              </w:rPr>
              <w:t>　</w:t>
            </w:r>
          </w:p>
          <w:p w:rsidRPr="000F3DAC" w:rsidR="00360951" w:rsidP="1FEC3263" w:rsidRDefault="00360951" w14:paraId="4582A287" w14:textId="4895E3CF">
            <w:pPr>
              <w:pStyle w:val="Web"/>
              <w:rPr>
                <w:rStyle w:val="ui-provider"/>
              </w:rPr>
            </w:pPr>
            <w:r w:rsidRPr="1FEC3263" w:rsidR="51DA782A">
              <w:rPr>
                <w:rStyle w:val="ui-provider"/>
              </w:rPr>
              <w:t>アカウント編集　</w:t>
            </w:r>
          </w:p>
          <w:p w:rsidRPr="000F3DAC" w:rsidR="00360951" w:rsidP="1FEC3263" w:rsidRDefault="00360951" w14:paraId="06E4BF13" w14:textId="40894A73">
            <w:pPr>
              <w:pStyle w:val="Web"/>
              <w:rPr>
                <w:rStyle w:val="ui-provider"/>
              </w:rPr>
            </w:pPr>
            <w:r w:rsidRPr="1FEC3263" w:rsidR="51DA782A">
              <w:rPr>
                <w:rStyle w:val="ui-provider"/>
              </w:rPr>
              <w:t>検索　</w:t>
            </w:r>
          </w:p>
          <w:p w:rsidRPr="000F3DAC" w:rsidR="00360951" w:rsidP="1FEC3263" w:rsidRDefault="00360951" w14:paraId="50F76D6E" w14:textId="64BF3488">
            <w:pPr>
              <w:pStyle w:val="Web"/>
              <w:rPr>
                <w:rStyle w:val="ui-provider"/>
              </w:rPr>
            </w:pPr>
            <w:r w:rsidRPr="1FEC3263" w:rsidR="51DA782A">
              <w:rPr>
                <w:rStyle w:val="ui-provider"/>
              </w:rPr>
              <w:t>スパム防止　</w:t>
            </w:r>
          </w:p>
          <w:p w:rsidRPr="000F3DAC" w:rsidR="00360951" w:rsidP="1FEC3263" w:rsidRDefault="00360951" w14:paraId="00A26EEB" w14:textId="300462B3">
            <w:pPr>
              <w:pStyle w:val="Web"/>
              <w:rPr>
                <w:rStyle w:val="ui-provider"/>
              </w:rPr>
            </w:pPr>
            <w:r w:rsidRPr="1FEC3263" w:rsidR="51DA782A">
              <w:rPr>
                <w:rStyle w:val="ui-provider"/>
              </w:rPr>
              <w:t>ブロック　</w:t>
            </w:r>
          </w:p>
          <w:p w:rsidRPr="000F3DAC" w:rsidR="00360951" w:rsidP="1FEC3263" w:rsidRDefault="00360951" w14:paraId="1D5FB07D" w14:textId="3E804685">
            <w:pPr>
              <w:pStyle w:val="Web"/>
              <w:rPr>
                <w:rStyle w:val="ui-provider"/>
              </w:rPr>
            </w:pPr>
            <w:r w:rsidRPr="1FEC3263" w:rsidR="51DA782A">
              <w:rPr>
                <w:rStyle w:val="ui-provider"/>
              </w:rPr>
              <w:t>ミュート　</w:t>
            </w:r>
          </w:p>
          <w:p w:rsidRPr="000F3DAC" w:rsidR="00360951" w:rsidP="1FEC3263" w:rsidRDefault="00360951" w14:paraId="14F411D1" w14:textId="7BD43487">
            <w:pPr>
              <w:pStyle w:val="Web"/>
              <w:rPr>
                <w:rStyle w:val="ui-provider"/>
              </w:rPr>
            </w:pPr>
            <w:r w:rsidRPr="1FEC3263" w:rsidR="51DA782A">
              <w:rPr>
                <w:rStyle w:val="ui-provider"/>
              </w:rPr>
              <w:t>メンション　</w:t>
            </w:r>
          </w:p>
          <w:p w:rsidRPr="000F3DAC" w:rsidR="00360951" w:rsidP="1FEC3263" w:rsidRDefault="00360951" w14:paraId="22D55B5A" w14:textId="2C88702E">
            <w:pPr>
              <w:pStyle w:val="Web"/>
              <w:rPr>
                <w:rStyle w:val="ui-provider"/>
              </w:rPr>
            </w:pPr>
            <w:r w:rsidRPr="1FEC3263" w:rsidR="51DA782A">
              <w:rPr>
                <w:rStyle w:val="ui-provider"/>
              </w:rPr>
              <w:t>親しい友達　</w:t>
            </w:r>
          </w:p>
        </w:tc>
      </w:tr>
      <w:tr w:rsidR="000F3DAC" w:rsidTr="2CFC9926" w14:paraId="356AD934" w14:textId="77777777">
        <w:tc>
          <w:tcPr>
            <w:tcW w:w="1384" w:type="dxa"/>
            <w:tcMar/>
          </w:tcPr>
          <w:p w:rsidR="000F3DAC" w:rsidP="00E614C8" w:rsidRDefault="000F3DAC" w14:paraId="05D31803" w14:textId="77777777">
            <w:pPr>
              <w:rPr>
                <w:rFonts w:ascii="UD デジタル 教科書体 NP-R" w:eastAsia="UD デジタル 教科書体 NP-R"/>
              </w:rPr>
            </w:pPr>
          </w:p>
        </w:tc>
        <w:tc>
          <w:tcPr>
            <w:tcW w:w="8452" w:type="dxa"/>
            <w:tcMar/>
          </w:tcPr>
          <w:p w:rsidR="000F3DAC" w:rsidP="000F3DAC" w:rsidRDefault="000F3DAC" w14:paraId="0E4CDA99" w14:textId="77777777">
            <w:pPr>
              <w:pStyle w:val="Web"/>
            </w:pPr>
          </w:p>
        </w:tc>
      </w:tr>
    </w:tbl>
    <w:p w:rsidR="00E614C8" w:rsidP="00797684" w:rsidRDefault="00797684" w14:paraId="1B1F3900" w14:textId="77777777">
      <w:pPr>
        <w:jc w:val="right"/>
        <w:rPr>
          <w:rFonts w:ascii="UD デジタル 教科書体 NP-R" w:eastAsia="UD デジタル 教科書体 NP-R"/>
        </w:rPr>
      </w:pPr>
      <w:r>
        <w:rPr>
          <w:rFonts w:hint="eastAsia" w:ascii="UD デジタル 教科書体 NP-R" w:eastAsia="UD デジタル 教科書体 NP-R"/>
        </w:rPr>
        <w:t>※内容に応じて枠を広げる</w:t>
      </w:r>
    </w:p>
    <w:p w:rsidRPr="00E614C8" w:rsidR="00E614C8" w:rsidP="00E614C8" w:rsidRDefault="00E614C8" w14:paraId="17DA81F4" w14:textId="77777777">
      <w:pPr>
        <w:rPr>
          <w:rFonts w:ascii="UD デジタル 教科書体 NP-R" w:eastAsia="UD デジタル 教科書体 NP-R"/>
        </w:rPr>
      </w:pPr>
    </w:p>
    <w:sectPr w:rsidRPr="00E614C8" w:rsidR="00E614C8" w:rsidSect="0022714D">
      <w:pgSz w:w="11906" w:h="16838" w:orient="portrait" w:code="9"/>
      <w:pgMar w:top="851" w:right="1134" w:bottom="851" w:left="1134"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714D" w:rsidP="001B78D6" w:rsidRDefault="0022714D" w14:paraId="3A56A8F0" w14:textId="77777777">
      <w:r>
        <w:separator/>
      </w:r>
    </w:p>
  </w:endnote>
  <w:endnote w:type="continuationSeparator" w:id="0">
    <w:p w:rsidR="0022714D" w:rsidP="001B78D6" w:rsidRDefault="0022714D" w14:paraId="57E7F57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714D" w:rsidP="001B78D6" w:rsidRDefault="0022714D" w14:paraId="79651D0D" w14:textId="77777777">
      <w:r>
        <w:separator/>
      </w:r>
    </w:p>
  </w:footnote>
  <w:footnote w:type="continuationSeparator" w:id="0">
    <w:p w:rsidR="0022714D" w:rsidP="001B78D6" w:rsidRDefault="0022714D" w14:paraId="42373AC2" w14:textId="77777777">
      <w:r>
        <w:continuationSeparator/>
      </w:r>
    </w:p>
  </w:footnote>
</w:footnotes>
</file>

<file path=word/intelligence2.xml><?xml version="1.0" encoding="utf-8"?>
<int2:intelligence xmlns:int2="http://schemas.microsoft.com/office/intelligence/2020/intelligence">
  <int2:observations>
    <int2:textHash int2:hashCode="vcO3UhsgpaSIcQ" int2:id="CBNY3VI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6FC2"/>
    <w:multiLevelType w:val="hybridMultilevel"/>
    <w:tmpl w:val="7FA0B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614994"/>
    <w:multiLevelType w:val="hybridMultilevel"/>
    <w:tmpl w:val="DB4209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DC3892"/>
    <w:multiLevelType w:val="hybridMultilevel"/>
    <w:tmpl w:val="DB46C5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CB62DE"/>
    <w:multiLevelType w:val="hybridMultilevel"/>
    <w:tmpl w:val="6A5CB080"/>
    <w:lvl w:ilvl="0" w:tplc="D22C6E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7A6584"/>
    <w:multiLevelType w:val="hybridMultilevel"/>
    <w:tmpl w:val="92822E48"/>
    <w:lvl w:ilvl="0" w:tplc="E2D0C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7B32C14"/>
    <w:multiLevelType w:val="hybridMultilevel"/>
    <w:tmpl w:val="8A14BE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9467EA4"/>
    <w:multiLevelType w:val="hybridMultilevel"/>
    <w:tmpl w:val="667AD6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9C74263"/>
    <w:multiLevelType w:val="hybridMultilevel"/>
    <w:tmpl w:val="454CFE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CEB237C"/>
    <w:multiLevelType w:val="hybridMultilevel"/>
    <w:tmpl w:val="EFC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94825660">
    <w:abstractNumId w:val="3"/>
  </w:num>
  <w:num w:numId="2" w16cid:durableId="2080446050">
    <w:abstractNumId w:val="1"/>
  </w:num>
  <w:num w:numId="3" w16cid:durableId="1360425675">
    <w:abstractNumId w:val="6"/>
  </w:num>
  <w:num w:numId="4" w16cid:durableId="1813870120">
    <w:abstractNumId w:val="8"/>
  </w:num>
  <w:num w:numId="5" w16cid:durableId="987392835">
    <w:abstractNumId w:val="0"/>
  </w:num>
  <w:num w:numId="6" w16cid:durableId="901598886">
    <w:abstractNumId w:val="2"/>
  </w:num>
  <w:num w:numId="7" w16cid:durableId="1912545484">
    <w:abstractNumId w:val="5"/>
  </w:num>
  <w:num w:numId="8" w16cid:durableId="1969896949">
    <w:abstractNumId w:val="7"/>
  </w:num>
  <w:num w:numId="9" w16cid:durableId="1822261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40"/>
  <w:drawingGridHorizontalSpacing w:val="193"/>
  <w:drawingGridVerticalSpacing w:val="14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98"/>
    <w:rsid w:val="0000497E"/>
    <w:rsid w:val="000232A1"/>
    <w:rsid w:val="00027545"/>
    <w:rsid w:val="00033393"/>
    <w:rsid w:val="00043E0D"/>
    <w:rsid w:val="00044455"/>
    <w:rsid w:val="00054884"/>
    <w:rsid w:val="000923C4"/>
    <w:rsid w:val="00095411"/>
    <w:rsid w:val="000B2C6E"/>
    <w:rsid w:val="000E07FB"/>
    <w:rsid w:val="000E7FF9"/>
    <w:rsid w:val="000F3697"/>
    <w:rsid w:val="000F3DAC"/>
    <w:rsid w:val="00103556"/>
    <w:rsid w:val="00132BF7"/>
    <w:rsid w:val="0015574C"/>
    <w:rsid w:val="001620BA"/>
    <w:rsid w:val="00163ED7"/>
    <w:rsid w:val="001656E9"/>
    <w:rsid w:val="0017274D"/>
    <w:rsid w:val="001B78D6"/>
    <w:rsid w:val="001C4621"/>
    <w:rsid w:val="001E0939"/>
    <w:rsid w:val="002232B0"/>
    <w:rsid w:val="0022714D"/>
    <w:rsid w:val="0023096A"/>
    <w:rsid w:val="00241993"/>
    <w:rsid w:val="00267BAF"/>
    <w:rsid w:val="00271ED9"/>
    <w:rsid w:val="00283D57"/>
    <w:rsid w:val="00285E8C"/>
    <w:rsid w:val="00287BD5"/>
    <w:rsid w:val="002A5ED9"/>
    <w:rsid w:val="002F2905"/>
    <w:rsid w:val="00301BFA"/>
    <w:rsid w:val="00304C9D"/>
    <w:rsid w:val="003136A7"/>
    <w:rsid w:val="00315360"/>
    <w:rsid w:val="00343D7F"/>
    <w:rsid w:val="00360951"/>
    <w:rsid w:val="00365593"/>
    <w:rsid w:val="00375BD8"/>
    <w:rsid w:val="003B3585"/>
    <w:rsid w:val="003C0822"/>
    <w:rsid w:val="003E27F0"/>
    <w:rsid w:val="00416827"/>
    <w:rsid w:val="004559DC"/>
    <w:rsid w:val="00456164"/>
    <w:rsid w:val="00463185"/>
    <w:rsid w:val="004877AC"/>
    <w:rsid w:val="004B3F46"/>
    <w:rsid w:val="004B4BE9"/>
    <w:rsid w:val="004B56E5"/>
    <w:rsid w:val="004D4480"/>
    <w:rsid w:val="00520F81"/>
    <w:rsid w:val="0052660A"/>
    <w:rsid w:val="005305FC"/>
    <w:rsid w:val="00532666"/>
    <w:rsid w:val="0053268F"/>
    <w:rsid w:val="00533863"/>
    <w:rsid w:val="00535F2D"/>
    <w:rsid w:val="00537EBC"/>
    <w:rsid w:val="0057563D"/>
    <w:rsid w:val="005802AA"/>
    <w:rsid w:val="00584A1A"/>
    <w:rsid w:val="00587445"/>
    <w:rsid w:val="005F1F00"/>
    <w:rsid w:val="005F6BCB"/>
    <w:rsid w:val="00605E34"/>
    <w:rsid w:val="006375ED"/>
    <w:rsid w:val="006560D4"/>
    <w:rsid w:val="0066292D"/>
    <w:rsid w:val="0068662F"/>
    <w:rsid w:val="00690604"/>
    <w:rsid w:val="006A020C"/>
    <w:rsid w:val="006A5A69"/>
    <w:rsid w:val="006C59FA"/>
    <w:rsid w:val="0070172F"/>
    <w:rsid w:val="00702067"/>
    <w:rsid w:val="00722CBC"/>
    <w:rsid w:val="00741A35"/>
    <w:rsid w:val="00767013"/>
    <w:rsid w:val="00774D70"/>
    <w:rsid w:val="0078247E"/>
    <w:rsid w:val="00787D09"/>
    <w:rsid w:val="00797684"/>
    <w:rsid w:val="007A2B00"/>
    <w:rsid w:val="007A2B6C"/>
    <w:rsid w:val="007C225D"/>
    <w:rsid w:val="007C617D"/>
    <w:rsid w:val="007D2F98"/>
    <w:rsid w:val="00800C61"/>
    <w:rsid w:val="00801811"/>
    <w:rsid w:val="00802B85"/>
    <w:rsid w:val="00805D28"/>
    <w:rsid w:val="00841410"/>
    <w:rsid w:val="008660C1"/>
    <w:rsid w:val="00874004"/>
    <w:rsid w:val="008775E9"/>
    <w:rsid w:val="00877BED"/>
    <w:rsid w:val="00886A88"/>
    <w:rsid w:val="00893A39"/>
    <w:rsid w:val="008C1C87"/>
    <w:rsid w:val="008E2A7C"/>
    <w:rsid w:val="00902F00"/>
    <w:rsid w:val="00907B29"/>
    <w:rsid w:val="009420BC"/>
    <w:rsid w:val="00943830"/>
    <w:rsid w:val="009470C8"/>
    <w:rsid w:val="00954324"/>
    <w:rsid w:val="00964E4D"/>
    <w:rsid w:val="00981F65"/>
    <w:rsid w:val="00994150"/>
    <w:rsid w:val="009B615A"/>
    <w:rsid w:val="009C3083"/>
    <w:rsid w:val="00A11524"/>
    <w:rsid w:val="00A24471"/>
    <w:rsid w:val="00A82911"/>
    <w:rsid w:val="00AC2893"/>
    <w:rsid w:val="00B3322D"/>
    <w:rsid w:val="00B6575B"/>
    <w:rsid w:val="00BD1B8A"/>
    <w:rsid w:val="00BE3498"/>
    <w:rsid w:val="00C361D0"/>
    <w:rsid w:val="00C53872"/>
    <w:rsid w:val="00C563A0"/>
    <w:rsid w:val="00C62F66"/>
    <w:rsid w:val="00C630F3"/>
    <w:rsid w:val="00C97CF8"/>
    <w:rsid w:val="00CA1839"/>
    <w:rsid w:val="00CB032A"/>
    <w:rsid w:val="00CB7ADE"/>
    <w:rsid w:val="00CC1D40"/>
    <w:rsid w:val="00CC39FB"/>
    <w:rsid w:val="00D05CC9"/>
    <w:rsid w:val="00D176E6"/>
    <w:rsid w:val="00D402B0"/>
    <w:rsid w:val="00D81309"/>
    <w:rsid w:val="00DB7BBB"/>
    <w:rsid w:val="00DD240E"/>
    <w:rsid w:val="00DE7C92"/>
    <w:rsid w:val="00E1445A"/>
    <w:rsid w:val="00E16667"/>
    <w:rsid w:val="00E614C8"/>
    <w:rsid w:val="00E7177A"/>
    <w:rsid w:val="00E737CC"/>
    <w:rsid w:val="00EA13C7"/>
    <w:rsid w:val="00EA3CAB"/>
    <w:rsid w:val="00EB4310"/>
    <w:rsid w:val="00ED21E6"/>
    <w:rsid w:val="00ED4FF4"/>
    <w:rsid w:val="00F044F2"/>
    <w:rsid w:val="00F05196"/>
    <w:rsid w:val="00F1674F"/>
    <w:rsid w:val="00F30384"/>
    <w:rsid w:val="00F303D7"/>
    <w:rsid w:val="00F6677E"/>
    <w:rsid w:val="00F85BB6"/>
    <w:rsid w:val="00F96B30"/>
    <w:rsid w:val="00FE0EAF"/>
    <w:rsid w:val="00FE4A8F"/>
    <w:rsid w:val="038D1724"/>
    <w:rsid w:val="0485C292"/>
    <w:rsid w:val="06D739C1"/>
    <w:rsid w:val="15BE26AE"/>
    <w:rsid w:val="18243783"/>
    <w:rsid w:val="18E91AF7"/>
    <w:rsid w:val="1A6A1996"/>
    <w:rsid w:val="1FEC3263"/>
    <w:rsid w:val="223AFB81"/>
    <w:rsid w:val="256F9E7A"/>
    <w:rsid w:val="276C83D2"/>
    <w:rsid w:val="28018C20"/>
    <w:rsid w:val="293E11D3"/>
    <w:rsid w:val="2CFC9926"/>
    <w:rsid w:val="350D0905"/>
    <w:rsid w:val="3997FD9C"/>
    <w:rsid w:val="3AAF4A7D"/>
    <w:rsid w:val="3B9B58DC"/>
    <w:rsid w:val="3CB67601"/>
    <w:rsid w:val="3E524662"/>
    <w:rsid w:val="40CE466E"/>
    <w:rsid w:val="4189E724"/>
    <w:rsid w:val="42F8442D"/>
    <w:rsid w:val="43CD8360"/>
    <w:rsid w:val="465D5847"/>
    <w:rsid w:val="46661423"/>
    <w:rsid w:val="47D27E6B"/>
    <w:rsid w:val="47F928A8"/>
    <w:rsid w:val="48495B4E"/>
    <w:rsid w:val="5136DD3A"/>
    <w:rsid w:val="51DA782A"/>
    <w:rsid w:val="526E9B71"/>
    <w:rsid w:val="53B3D190"/>
    <w:rsid w:val="566C9012"/>
    <w:rsid w:val="5D8FE4D3"/>
    <w:rsid w:val="628D97ED"/>
    <w:rsid w:val="66D32E32"/>
    <w:rsid w:val="69F7F69D"/>
    <w:rsid w:val="71130A3D"/>
    <w:rsid w:val="732AB155"/>
    <w:rsid w:val="7DB05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5D7707B"/>
  <w15:docId w15:val="{A884EE6D-1E00-40DA-9D8B-D8A48CF0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hAnsi="Century" w:eastAsia="ＭＳ 明朝"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semiHidden/>
    <w:rsid w:val="006375ED"/>
    <w:rPr>
      <w:rFonts w:ascii="Arial" w:hAnsi="Arial" w:eastAsia="ＭＳ ゴシック"/>
      <w:sz w:val="18"/>
      <w:szCs w:val="18"/>
    </w:rPr>
  </w:style>
  <w:style w:type="table" w:styleId="a4">
    <w:name w:val="Table Grid"/>
    <w:basedOn w:val="a1"/>
    <w:rsid w:val="00F30384"/>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rsid w:val="001B78D6"/>
    <w:pPr>
      <w:tabs>
        <w:tab w:val="center" w:pos="4252"/>
        <w:tab w:val="right" w:pos="8504"/>
      </w:tabs>
      <w:snapToGrid w:val="0"/>
    </w:pPr>
  </w:style>
  <w:style w:type="character" w:styleId="a6" w:customStyle="1">
    <w:name w:val="ヘッダー (文字)"/>
    <w:basedOn w:val="a0"/>
    <w:link w:val="a5"/>
    <w:rsid w:val="001B78D6"/>
    <w:rPr>
      <w:kern w:val="2"/>
      <w:sz w:val="21"/>
      <w:szCs w:val="24"/>
    </w:rPr>
  </w:style>
  <w:style w:type="paragraph" w:styleId="a7">
    <w:name w:val="footer"/>
    <w:basedOn w:val="a"/>
    <w:link w:val="a8"/>
    <w:rsid w:val="001B78D6"/>
    <w:pPr>
      <w:tabs>
        <w:tab w:val="center" w:pos="4252"/>
        <w:tab w:val="right" w:pos="8504"/>
      </w:tabs>
      <w:snapToGrid w:val="0"/>
    </w:pPr>
  </w:style>
  <w:style w:type="character" w:styleId="a8" w:customStyle="1">
    <w:name w:val="フッター (文字)"/>
    <w:basedOn w:val="a0"/>
    <w:link w:val="a7"/>
    <w:rsid w:val="001B78D6"/>
    <w:rPr>
      <w:kern w:val="2"/>
      <w:sz w:val="21"/>
      <w:szCs w:val="24"/>
    </w:rPr>
  </w:style>
  <w:style w:type="paragraph" w:styleId="a9">
    <w:name w:val="List Paragraph"/>
    <w:basedOn w:val="a"/>
    <w:uiPriority w:val="34"/>
    <w:qFormat/>
    <w:rsid w:val="00964E4D"/>
    <w:pPr>
      <w:ind w:left="840" w:leftChars="400"/>
    </w:pPr>
  </w:style>
  <w:style w:type="paragraph" w:styleId="Web">
    <w:name w:val="Normal (Web)"/>
    <w:basedOn w:val="a"/>
    <w:uiPriority w:val="99"/>
    <w:unhideWhenUsed/>
    <w:rsid w:val="00DB7BBB"/>
    <w:pPr>
      <w:widowControl/>
      <w:spacing w:before="100" w:beforeAutospacing="1" w:after="100" w:afterAutospacing="1"/>
      <w:jc w:val="left"/>
    </w:pPr>
    <w:rPr>
      <w:rFonts w:ascii="ＭＳ Ｐゴシック" w:hAnsi="ＭＳ Ｐゴシック" w:eastAsia="ＭＳ Ｐゴシック" w:cs="ＭＳ Ｐゴシック"/>
      <w:kern w:val="0"/>
      <w:sz w:val="24"/>
    </w:rPr>
  </w:style>
  <w:style w:type="character" w:styleId="ui-provider" w:customStyle="1">
    <w:name w:val="ui-provider"/>
    <w:basedOn w:val="a0"/>
    <w:rsid w:val="0016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0726">
      <w:bodyDiv w:val="1"/>
      <w:marLeft w:val="0"/>
      <w:marRight w:val="0"/>
      <w:marTop w:val="0"/>
      <w:marBottom w:val="0"/>
      <w:divBdr>
        <w:top w:val="none" w:sz="0" w:space="0" w:color="auto"/>
        <w:left w:val="none" w:sz="0" w:space="0" w:color="auto"/>
        <w:bottom w:val="none" w:sz="0" w:space="0" w:color="auto"/>
        <w:right w:val="none" w:sz="0" w:space="0" w:color="auto"/>
      </w:divBdr>
    </w:div>
    <w:div w:id="569969315">
      <w:bodyDiv w:val="1"/>
      <w:marLeft w:val="0"/>
      <w:marRight w:val="0"/>
      <w:marTop w:val="0"/>
      <w:marBottom w:val="0"/>
      <w:divBdr>
        <w:top w:val="none" w:sz="0" w:space="0" w:color="auto"/>
        <w:left w:val="none" w:sz="0" w:space="0" w:color="auto"/>
        <w:bottom w:val="none" w:sz="0" w:space="0" w:color="auto"/>
        <w:right w:val="none" w:sz="0" w:space="0" w:color="auto"/>
      </w:divBdr>
    </w:div>
    <w:div w:id="966930175">
      <w:bodyDiv w:val="1"/>
      <w:marLeft w:val="0"/>
      <w:marRight w:val="0"/>
      <w:marTop w:val="0"/>
      <w:marBottom w:val="0"/>
      <w:divBdr>
        <w:top w:val="none" w:sz="0" w:space="0" w:color="auto"/>
        <w:left w:val="none" w:sz="0" w:space="0" w:color="auto"/>
        <w:bottom w:val="none" w:sz="0" w:space="0" w:color="auto"/>
        <w:right w:val="none" w:sz="0" w:space="0" w:color="auto"/>
      </w:divBdr>
      <w:divsChild>
        <w:div w:id="1154417932">
          <w:marLeft w:val="0"/>
          <w:marRight w:val="0"/>
          <w:marTop w:val="0"/>
          <w:marBottom w:val="0"/>
          <w:divBdr>
            <w:top w:val="none" w:sz="0" w:space="0" w:color="auto"/>
            <w:left w:val="none" w:sz="0" w:space="0" w:color="auto"/>
            <w:bottom w:val="none" w:sz="0" w:space="0" w:color="auto"/>
            <w:right w:val="none" w:sz="0" w:space="0" w:color="auto"/>
          </w:divBdr>
          <w:divsChild>
            <w:div w:id="724258622">
              <w:marLeft w:val="0"/>
              <w:marRight w:val="0"/>
              <w:marTop w:val="0"/>
              <w:marBottom w:val="0"/>
              <w:divBdr>
                <w:top w:val="none" w:sz="0" w:space="0" w:color="auto"/>
                <w:left w:val="none" w:sz="0" w:space="0" w:color="auto"/>
                <w:bottom w:val="none" w:sz="0" w:space="0" w:color="auto"/>
                <w:right w:val="none" w:sz="0" w:space="0" w:color="auto"/>
              </w:divBdr>
              <w:divsChild>
                <w:div w:id="1670256626">
                  <w:marLeft w:val="0"/>
                  <w:marRight w:val="0"/>
                  <w:marTop w:val="0"/>
                  <w:marBottom w:val="0"/>
                  <w:divBdr>
                    <w:top w:val="none" w:sz="0" w:space="0" w:color="auto"/>
                    <w:left w:val="none" w:sz="0" w:space="0" w:color="auto"/>
                    <w:bottom w:val="none" w:sz="0" w:space="0" w:color="auto"/>
                    <w:right w:val="none" w:sz="0" w:space="0" w:color="auto"/>
                  </w:divBdr>
                  <w:divsChild>
                    <w:div w:id="16631172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46795826">
              <w:marLeft w:val="0"/>
              <w:marRight w:val="0"/>
              <w:marTop w:val="0"/>
              <w:marBottom w:val="0"/>
              <w:divBdr>
                <w:top w:val="none" w:sz="0" w:space="0" w:color="auto"/>
                <w:left w:val="none" w:sz="0" w:space="0" w:color="auto"/>
                <w:bottom w:val="none" w:sz="0" w:space="0" w:color="auto"/>
                <w:right w:val="none" w:sz="0" w:space="0" w:color="auto"/>
              </w:divBdr>
              <w:divsChild>
                <w:div w:id="2126266851">
                  <w:marLeft w:val="0"/>
                  <w:marRight w:val="0"/>
                  <w:marTop w:val="0"/>
                  <w:marBottom w:val="0"/>
                  <w:divBdr>
                    <w:top w:val="none" w:sz="0" w:space="0" w:color="auto"/>
                    <w:left w:val="none" w:sz="0" w:space="0" w:color="auto"/>
                    <w:bottom w:val="none" w:sz="0" w:space="0" w:color="auto"/>
                    <w:right w:val="none" w:sz="0" w:space="0" w:color="auto"/>
                  </w:divBdr>
                  <w:divsChild>
                    <w:div w:id="869759208">
                      <w:marLeft w:val="0"/>
                      <w:marRight w:val="0"/>
                      <w:marTop w:val="0"/>
                      <w:marBottom w:val="0"/>
                      <w:divBdr>
                        <w:top w:val="none" w:sz="0" w:space="0" w:color="auto"/>
                        <w:left w:val="none" w:sz="0" w:space="0" w:color="auto"/>
                        <w:bottom w:val="single" w:sz="6" w:space="0" w:color="F3F2F1"/>
                        <w:right w:val="none" w:sz="0" w:space="0" w:color="auto"/>
                      </w:divBdr>
                      <w:divsChild>
                        <w:div w:id="224225389">
                          <w:marLeft w:val="0"/>
                          <w:marRight w:val="0"/>
                          <w:marTop w:val="0"/>
                          <w:marBottom w:val="0"/>
                          <w:divBdr>
                            <w:top w:val="none" w:sz="0" w:space="0" w:color="auto"/>
                            <w:left w:val="none" w:sz="0" w:space="0" w:color="auto"/>
                            <w:bottom w:val="none" w:sz="0" w:space="0" w:color="auto"/>
                            <w:right w:val="none" w:sz="0" w:space="0" w:color="auto"/>
                          </w:divBdr>
                        </w:div>
                        <w:div w:id="917056331">
                          <w:marLeft w:val="0"/>
                          <w:marRight w:val="0"/>
                          <w:marTop w:val="0"/>
                          <w:marBottom w:val="0"/>
                          <w:divBdr>
                            <w:top w:val="none" w:sz="0" w:space="0" w:color="auto"/>
                            <w:left w:val="none" w:sz="0" w:space="0" w:color="auto"/>
                            <w:bottom w:val="none" w:sz="0" w:space="0" w:color="auto"/>
                            <w:right w:val="none" w:sz="0" w:space="0" w:color="auto"/>
                          </w:divBdr>
                        </w:div>
                        <w:div w:id="19251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96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b91d2a90364047d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hara\My%20Documents\tahara\&#40635;&#29983;&#22654;&#38306;&#36899;\&#25480;&#26989;&#38306;&#36899;\&#21330;&#30740;\&#20225;&#3001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07bcbfc-40da-4c2c-a402-50c677bd332c" xsi:nil="true"/>
    <lcf76f155ced4ddcb4097134ff3c332f xmlns="25b4e0c7-408b-4c10-8b8c-dc9d014c578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639E3EE03989F47A6D270CC22BA09A2" ma:contentTypeVersion="11" ma:contentTypeDescription="新しいドキュメントを作成します。" ma:contentTypeScope="" ma:versionID="9f77a3e6cf23a6cae8785d60de9870ab">
  <xsd:schema xmlns:xsd="http://www.w3.org/2001/XMLSchema" xmlns:xs="http://www.w3.org/2001/XMLSchema" xmlns:p="http://schemas.microsoft.com/office/2006/metadata/properties" xmlns:ns2="25b4e0c7-408b-4c10-8b8c-dc9d014c5782" xmlns:ns3="a07bcbfc-40da-4c2c-a402-50c677bd332c" targetNamespace="http://schemas.microsoft.com/office/2006/metadata/properties" ma:root="true" ma:fieldsID="4879237ce9e348a26583663ec9a8fe05" ns2:_="" ns3:_="">
    <xsd:import namespace="25b4e0c7-408b-4c10-8b8c-dc9d014c5782"/>
    <xsd:import namespace="a07bcbfc-40da-4c2c-a402-50c677bd332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b4e0c7-408b-4c10-8b8c-dc9d014c578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bcbfc-40da-4c2c-a402-50c677bd332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3b83c9c-73a2-4903-a874-2654c190194f}" ma:internalName="TaxCatchAll" ma:showField="CatchAllData" ma:web="a07bcbfc-40da-4c2c-a402-50c677bd33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94F11A-A8BF-4B1A-89BE-9D224201E8BA}">
  <ds:schemaRefs>
    <ds:schemaRef ds:uri="http://schemas.openxmlformats.org/officeDocument/2006/bibliography"/>
  </ds:schemaRefs>
</ds:datastoreItem>
</file>

<file path=customXml/itemProps2.xml><?xml version="1.0" encoding="utf-8"?>
<ds:datastoreItem xmlns:ds="http://schemas.openxmlformats.org/officeDocument/2006/customXml" ds:itemID="{9B86578C-333D-4332-B1B1-5BDB78B6F29B}">
  <ds:schemaRefs>
    <ds:schemaRef ds:uri="http://schemas.microsoft.com/office/2006/metadata/properties"/>
    <ds:schemaRef ds:uri="http://schemas.microsoft.com/office/infopath/2007/PartnerControls"/>
    <ds:schemaRef ds:uri="a07bcbfc-40da-4c2c-a402-50c677bd332c"/>
    <ds:schemaRef ds:uri="25b4e0c7-408b-4c10-8b8c-dc9d014c5782"/>
  </ds:schemaRefs>
</ds:datastoreItem>
</file>

<file path=customXml/itemProps3.xml><?xml version="1.0" encoding="utf-8"?>
<ds:datastoreItem xmlns:ds="http://schemas.openxmlformats.org/officeDocument/2006/customXml" ds:itemID="{3F034690-C9CD-4179-9F79-95DDB1C18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b4e0c7-408b-4c10-8b8c-dc9d014c5782"/>
    <ds:schemaRef ds:uri="a07bcbfc-40da-4c2c-a402-50c677bd33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F3B426-03A9-4B28-8DB6-666D1A02314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企画書.dot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imamura</dc:creator>
  <lastModifiedBy>栗原 渉宇</lastModifiedBy>
  <revision>11</revision>
  <lastPrinted>2014-09-12T05:24:00.0000000Z</lastPrinted>
  <dcterms:created xsi:type="dcterms:W3CDTF">2024-04-10T13:42:00.0000000Z</dcterms:created>
  <dcterms:modified xsi:type="dcterms:W3CDTF">2024-04-24T01:29:01.5039858Z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0x0101005639E3EE03989F47A6D270CC22BA09A2</vt:lpwstr>
  </property>
  <property fmtid="{D5CDD505-2E9C-101B-9397-08002B2CF9AE}" pid="3" name="MediaServiceImageTags">
    <vt:lpwstr/>
  </property>
</Properties>
</file>